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6BDBF7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7883659" w14:textId="77777777" w:rsidR="00692703" w:rsidRPr="00CF1A49" w:rsidRDefault="0067655F" w:rsidP="00913946">
            <w:pPr>
              <w:pStyle w:val="Title"/>
            </w:pPr>
            <w:r>
              <w:t>Kevin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Orenday</w:t>
            </w:r>
          </w:p>
          <w:p w14:paraId="12D605EB" w14:textId="31B07E53" w:rsidR="000C1403" w:rsidRDefault="000C1403" w:rsidP="00913946">
            <w:pPr>
              <w:pStyle w:val="ContactInfo"/>
              <w:contextualSpacing w:val="0"/>
            </w:pPr>
            <w:r>
              <w:t>Entry-Level Developer</w:t>
            </w:r>
            <w:r w:rsidR="00692703" w:rsidRPr="00CF1A49">
              <w:t xml:space="preserve"> </w:t>
            </w:r>
          </w:p>
          <w:p w14:paraId="1F99DA76" w14:textId="6104DE6E" w:rsidR="00692703" w:rsidRPr="00CF1A49" w:rsidRDefault="0067655F" w:rsidP="00913946">
            <w:pPr>
              <w:pStyle w:val="ContactInfo"/>
              <w:contextualSpacing w:val="0"/>
            </w:pPr>
            <w:r>
              <w:t>902-329-2967</w:t>
            </w:r>
          </w:p>
          <w:p w14:paraId="6C5EAA72" w14:textId="2E0A33D2" w:rsidR="00692703" w:rsidRPr="00CF1A49" w:rsidRDefault="00E80F5C" w:rsidP="00913946">
            <w:pPr>
              <w:pStyle w:val="ContactInfoEmphasis"/>
              <w:contextualSpacing w:val="0"/>
            </w:pPr>
            <w:r>
              <w:t>kevinorenday.com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4D82F1C0DBF42BCA6CB09BA2E63275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F94693">
              <w:t>kevino_29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439FF4BA28D409F97ECA3D9BC01151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67655F" w:rsidRPr="0067655F">
                <w:rPr>
                  <w:bCs/>
                </w:rPr>
                <w:t>linkedin.com/in/kevin-orenday-386064195/</w:t>
              </w:r>
            </w:hyperlink>
          </w:p>
        </w:tc>
      </w:tr>
      <w:tr w:rsidR="009571D8" w:rsidRPr="00CF1A49" w14:paraId="09662D02" w14:textId="77777777" w:rsidTr="00692703">
        <w:tc>
          <w:tcPr>
            <w:tcW w:w="9360" w:type="dxa"/>
            <w:tcMar>
              <w:top w:w="432" w:type="dxa"/>
            </w:tcMar>
          </w:tcPr>
          <w:p w14:paraId="386803CA" w14:textId="716D67C2" w:rsidR="001755A8" w:rsidRPr="00CF1A49" w:rsidRDefault="007D1541" w:rsidP="00913946">
            <w:pPr>
              <w:contextualSpacing w:val="0"/>
            </w:pPr>
            <w:r>
              <w:t>Self-motivated</w:t>
            </w:r>
            <w:r w:rsidR="003A456E">
              <w:t xml:space="preserve">, organized programmer that </w:t>
            </w:r>
            <w:r w:rsidR="00D52130">
              <w:t>specializes</w:t>
            </w:r>
            <w:r w:rsidR="003A456E">
              <w:t xml:space="preserve"> on the logical part of the programs</w:t>
            </w:r>
            <w:r w:rsidR="00E7669E">
              <w:t xml:space="preserve">. </w:t>
            </w:r>
            <w:r w:rsidR="00114BBA">
              <w:t>Knowledgeable around</w:t>
            </w:r>
            <w:r w:rsidR="0029258F">
              <w:t xml:space="preserve"> developing applications and building websites</w:t>
            </w:r>
            <w:r w:rsidR="00114BBA">
              <w:t>, adaptable to different work setting, and cooperative in a team.</w:t>
            </w:r>
          </w:p>
        </w:tc>
      </w:tr>
    </w:tbl>
    <w:sdt>
      <w:sdtPr>
        <w:alias w:val="Education:"/>
        <w:tag w:val="Education:"/>
        <w:id w:val="-1908763273"/>
        <w:placeholder>
          <w:docPart w:val="57AF272B766A46CD92D8D32BCC29C3C5"/>
        </w:placeholder>
        <w:temporary/>
        <w:showingPlcHdr/>
        <w15:appearance w15:val="hidden"/>
      </w:sdtPr>
      <w:sdtEndPr/>
      <w:sdtContent>
        <w:p w14:paraId="5ED4B6D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8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492"/>
      </w:tblGrid>
      <w:tr w:rsidR="001D0BF1" w:rsidRPr="00CF1A49" w14:paraId="2C1F5B66" w14:textId="77777777" w:rsidTr="00B97933">
        <w:trPr>
          <w:trHeight w:val="918"/>
        </w:trPr>
        <w:tc>
          <w:tcPr>
            <w:tcW w:w="9492" w:type="dxa"/>
          </w:tcPr>
          <w:p w14:paraId="2176C58C" w14:textId="28D34010" w:rsidR="001D0BF1" w:rsidRPr="00CF1A49" w:rsidRDefault="004B3929" w:rsidP="001D0BF1">
            <w:pPr>
              <w:pStyle w:val="Heading3"/>
              <w:contextualSpacing w:val="0"/>
              <w:outlineLvl w:val="2"/>
            </w:pPr>
            <w:r>
              <w:t>september</w:t>
            </w:r>
            <w:r w:rsidR="001D0BF1" w:rsidRPr="00CF1A49">
              <w:t xml:space="preserve"> </w:t>
            </w:r>
            <w:r>
              <w:t>2019</w:t>
            </w:r>
            <w:r w:rsidR="00304961">
              <w:t xml:space="preserve"> - PRESENT</w:t>
            </w:r>
          </w:p>
          <w:p w14:paraId="6485603A" w14:textId="280BFE61" w:rsidR="001D0BF1" w:rsidRPr="00CF1A49" w:rsidRDefault="00BF4E51" w:rsidP="001D0BF1">
            <w:pPr>
              <w:pStyle w:val="Heading2"/>
              <w:contextualSpacing w:val="0"/>
              <w:outlineLvl w:val="1"/>
            </w:pPr>
            <w:r>
              <w:t>IT Programming</w:t>
            </w:r>
            <w:r w:rsidR="007474F9">
              <w:t xml:space="preserve">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nova scotia community college</w:t>
            </w:r>
          </w:p>
          <w:p w14:paraId="6BC97F23" w14:textId="15F5CBED" w:rsidR="00304961" w:rsidRPr="00CF1A49" w:rsidRDefault="004C4A47" w:rsidP="007538DC">
            <w:pPr>
              <w:contextualSpacing w:val="0"/>
            </w:pPr>
            <w:r w:rsidRPr="004C4A47">
              <w:t>Studied courses that focuses on installing Windows, TCP/IP model, building websites, generating databases, and developing applications in Python, Java, C, C++, and C#.</w:t>
            </w:r>
          </w:p>
        </w:tc>
      </w:tr>
      <w:tr w:rsidR="00F61DF9" w:rsidRPr="00CF1A49" w14:paraId="408F9B73" w14:textId="77777777" w:rsidTr="00B97933">
        <w:trPr>
          <w:trHeight w:val="918"/>
        </w:trPr>
        <w:tc>
          <w:tcPr>
            <w:tcW w:w="9492" w:type="dxa"/>
            <w:tcMar>
              <w:top w:w="216" w:type="dxa"/>
            </w:tcMar>
          </w:tcPr>
          <w:p w14:paraId="6A4BDD47" w14:textId="74A36C7F" w:rsidR="00304961" w:rsidRPr="00CF1A49" w:rsidRDefault="00304961" w:rsidP="00304961">
            <w:pPr>
              <w:pStyle w:val="Heading3"/>
              <w:contextualSpacing w:val="0"/>
              <w:outlineLvl w:val="2"/>
            </w:pPr>
            <w:r>
              <w:t>september</w:t>
            </w:r>
            <w:r w:rsidRPr="00CF1A49">
              <w:t xml:space="preserve"> </w:t>
            </w:r>
            <w:r>
              <w:t>2016 – JUNE 2019</w:t>
            </w:r>
          </w:p>
          <w:p w14:paraId="7B74CA4D" w14:textId="333940E5" w:rsidR="00304961" w:rsidRPr="00CF1A49" w:rsidRDefault="004F3033" w:rsidP="00304961">
            <w:pPr>
              <w:pStyle w:val="Heading2"/>
              <w:contextualSpacing w:val="0"/>
              <w:outlineLvl w:val="1"/>
            </w:pPr>
            <w:r>
              <w:t xml:space="preserve">HIGH SCHOOL </w:t>
            </w:r>
            <w:r w:rsidR="00304961">
              <w:t>DIploma</w:t>
            </w:r>
            <w:r w:rsidR="00304961" w:rsidRPr="00CF1A49">
              <w:t xml:space="preserve">, </w:t>
            </w:r>
            <w:r w:rsidR="00EF5B96">
              <w:rPr>
                <w:rStyle w:val="SubtleReference"/>
              </w:rPr>
              <w:t>DARTMOUTH HIgh school</w:t>
            </w:r>
          </w:p>
          <w:p w14:paraId="510B7B8C" w14:textId="2B080A27" w:rsidR="00F61DF9" w:rsidRDefault="00304961" w:rsidP="00304961">
            <w:r>
              <w:t xml:space="preserve">Studied </w:t>
            </w:r>
            <w:r w:rsidR="00EF5B96">
              <w:t>programming, algebra and calculus, and university-level physics. Won the Computer Programming Award during graduation</w:t>
            </w:r>
            <w:r w:rsidR="00A531EA">
              <w:t>.</w:t>
            </w:r>
          </w:p>
        </w:tc>
      </w:tr>
    </w:tbl>
    <w:p w14:paraId="2EA5A4A5" w14:textId="0BB0F857" w:rsidR="00052C25" w:rsidRDefault="00052C25" w:rsidP="00486277">
      <w:pPr>
        <w:pStyle w:val="Heading1"/>
      </w:pPr>
      <w:r>
        <w:t>Technical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A23C9" w:rsidRPr="006E1507" w14:paraId="571F6FBE" w14:textId="77777777" w:rsidTr="00543096">
        <w:tc>
          <w:tcPr>
            <w:tcW w:w="4675" w:type="dxa"/>
          </w:tcPr>
          <w:p w14:paraId="16CF17CE" w14:textId="7DC8C4C6" w:rsidR="002A23C9" w:rsidRPr="006E1507" w:rsidRDefault="002A23C9" w:rsidP="00543096">
            <w:pPr>
              <w:pStyle w:val="ListBullet"/>
              <w:contextualSpacing w:val="0"/>
            </w:pPr>
            <w:r>
              <w:t>Python</w:t>
            </w:r>
            <w:r w:rsidR="00E513A3">
              <w:t>,</w:t>
            </w:r>
            <w:r>
              <w:t xml:space="preserve"> Java</w:t>
            </w:r>
            <w:r w:rsidR="004C4A47">
              <w:t xml:space="preserve">, </w:t>
            </w:r>
            <w:r w:rsidR="00E513A3">
              <w:t>C</w:t>
            </w:r>
            <w:r w:rsidR="004C4A47">
              <w:t>, C++, and C#</w:t>
            </w:r>
          </w:p>
          <w:p w14:paraId="377CFD25" w14:textId="77777777" w:rsidR="002A23C9" w:rsidRDefault="002A23C9" w:rsidP="00543096">
            <w:pPr>
              <w:pStyle w:val="ListBullet"/>
              <w:contextualSpacing w:val="0"/>
            </w:pPr>
            <w:r>
              <w:t>MariaDB</w:t>
            </w:r>
            <w:r w:rsidR="00E513A3">
              <w:t>, Microsoft SQL Server</w:t>
            </w:r>
          </w:p>
          <w:p w14:paraId="05E24086" w14:textId="77777777" w:rsidR="007E5BE1" w:rsidRDefault="007E5BE1" w:rsidP="00543096">
            <w:pPr>
              <w:pStyle w:val="ListBullet"/>
              <w:contextualSpacing w:val="0"/>
            </w:pPr>
            <w:r>
              <w:t>Bootstrap, Laravel, Node.js, Express.js</w:t>
            </w:r>
            <w:r w:rsidR="00DB7268">
              <w:t>, Phaser</w:t>
            </w:r>
          </w:p>
          <w:p w14:paraId="21D0F555" w14:textId="2AC004CE" w:rsidR="001C0E07" w:rsidRPr="006E1507" w:rsidRDefault="001C0E07" w:rsidP="00543096">
            <w:pPr>
              <w:pStyle w:val="ListBullet"/>
              <w:contextualSpacing w:val="0"/>
            </w:pPr>
            <w:r>
              <w:t>Heroku, Git / GitHub</w:t>
            </w:r>
            <w:r w:rsidR="00C97416">
              <w:t>, Google Domains</w:t>
            </w:r>
          </w:p>
        </w:tc>
        <w:tc>
          <w:tcPr>
            <w:tcW w:w="4675" w:type="dxa"/>
            <w:tcMar>
              <w:left w:w="360" w:type="dxa"/>
            </w:tcMar>
          </w:tcPr>
          <w:p w14:paraId="5BA3AB48" w14:textId="19BA5486" w:rsidR="002A23C9" w:rsidRPr="006E1507" w:rsidRDefault="002A23C9" w:rsidP="00543096">
            <w:pPr>
              <w:pStyle w:val="ListBullet"/>
              <w:contextualSpacing w:val="0"/>
            </w:pPr>
            <w:r>
              <w:t>HTML, CSS</w:t>
            </w:r>
            <w:r w:rsidR="004C4A47">
              <w:t xml:space="preserve">, PHP, </w:t>
            </w:r>
            <w:r>
              <w:t>JavaScript</w:t>
            </w:r>
          </w:p>
          <w:p w14:paraId="6C1F92A6" w14:textId="1C4948F0" w:rsidR="002A23C9" w:rsidRDefault="00122E1C" w:rsidP="002A23C9">
            <w:pPr>
              <w:pStyle w:val="ListBullet"/>
              <w:contextualSpacing w:val="0"/>
            </w:pPr>
            <w:r>
              <w:t>Windows</w:t>
            </w:r>
            <w:r w:rsidR="004C4A47">
              <w:t>,</w:t>
            </w:r>
            <w:r>
              <w:t xml:space="preserve"> Linux</w:t>
            </w:r>
            <w:r w:rsidR="004C4A47">
              <w:t>, Android</w:t>
            </w:r>
          </w:p>
          <w:p w14:paraId="30EEE04B" w14:textId="010B2864" w:rsidR="007E5BE1" w:rsidRPr="006E1507" w:rsidRDefault="003409AA" w:rsidP="002A23C9">
            <w:pPr>
              <w:pStyle w:val="ListBullet"/>
              <w:contextualSpacing w:val="0"/>
            </w:pPr>
            <w:r>
              <w:t>MS Office Suite, JetBrains IDEs</w:t>
            </w:r>
            <w:r w:rsidR="00DB7268">
              <w:t>, VS Code, Visual Studio</w:t>
            </w:r>
            <w:r w:rsidR="00CC6029">
              <w:t>, Android Studio</w:t>
            </w:r>
          </w:p>
        </w:tc>
      </w:tr>
    </w:tbl>
    <w:p w14:paraId="1F33D0E3" w14:textId="77777777" w:rsidR="00052C25" w:rsidRDefault="00052C25" w:rsidP="00052C25"/>
    <w:p w14:paraId="604B72B4" w14:textId="775ED226" w:rsidR="00486277" w:rsidRPr="00CF1A49" w:rsidRDefault="00052C25" w:rsidP="00486277">
      <w:pPr>
        <w:pStyle w:val="Heading1"/>
      </w:pPr>
      <w:r>
        <w:t>general skills</w:t>
      </w:r>
    </w:p>
    <w:p w14:paraId="58A1DC51" w14:textId="08F1E231" w:rsidR="00556042" w:rsidRDefault="00556042" w:rsidP="00556042">
      <w:pPr>
        <w:pStyle w:val="Heading2"/>
      </w:pPr>
      <w:r>
        <w:t>Teamwork and problem solving</w:t>
      </w:r>
    </w:p>
    <w:p w14:paraId="3793DF71" w14:textId="3EDCF365" w:rsidR="00556042" w:rsidRDefault="00556042" w:rsidP="00556042">
      <w:r>
        <w:t xml:space="preserve">Met up with the team and </w:t>
      </w:r>
      <w:r w:rsidR="00034DEE">
        <w:t>practiced</w:t>
      </w:r>
      <w:r>
        <w:t xml:space="preserve"> problems that we were likely to face in the challenges, earning us third place in the first annual Code Quest competition.</w:t>
      </w:r>
    </w:p>
    <w:p w14:paraId="3FA0900B" w14:textId="0DC2D41C" w:rsidR="00556042" w:rsidRDefault="00556042" w:rsidP="00556042"/>
    <w:p w14:paraId="064FEF0C" w14:textId="3F885CF0" w:rsidR="00556042" w:rsidRDefault="00556042" w:rsidP="00556042">
      <w:pPr>
        <w:pStyle w:val="Heading2"/>
      </w:pPr>
      <w:r>
        <w:t>time management</w:t>
      </w:r>
    </w:p>
    <w:p w14:paraId="6D62317C" w14:textId="10EC9A73" w:rsidR="00556042" w:rsidRDefault="00150D09" w:rsidP="00556042">
      <w:r>
        <w:t>Created</w:t>
      </w:r>
      <w:r w:rsidR="00556042">
        <w:t xml:space="preserve"> a whole year schedule of due dates resulting in no late works</w:t>
      </w:r>
      <w:r w:rsidR="00034DEE">
        <w:t xml:space="preserve"> and better time handling</w:t>
      </w:r>
      <w:r w:rsidR="00556042">
        <w:t>.</w:t>
      </w:r>
    </w:p>
    <w:p w14:paraId="01C30E53" w14:textId="0F0132DA" w:rsidR="00034DEE" w:rsidRDefault="00034DEE" w:rsidP="00034DEE">
      <w:pPr>
        <w:pStyle w:val="ContactInfoEmphasis"/>
        <w:jc w:val="left"/>
      </w:pPr>
    </w:p>
    <w:p w14:paraId="3C089197" w14:textId="1195E378" w:rsidR="00673999" w:rsidRDefault="00673999" w:rsidP="00673999">
      <w:pPr>
        <w:pStyle w:val="Heading2"/>
      </w:pPr>
      <w:r>
        <w:t>communications</w:t>
      </w:r>
    </w:p>
    <w:p w14:paraId="3E442313" w14:textId="055EB74A" w:rsidR="00673999" w:rsidRDefault="00150D09" w:rsidP="00673999">
      <w:r>
        <w:t>H</w:t>
      </w:r>
      <w:r w:rsidRPr="00150D09">
        <w:t>ad consistent meetings with the team I was working with</w:t>
      </w:r>
      <w:r w:rsidR="00945471">
        <w:t xml:space="preserve"> on a project</w:t>
      </w:r>
      <w:r w:rsidRPr="00150D09">
        <w:t>, which resulted in clear instructions on what and how to do things</w:t>
      </w:r>
      <w:r w:rsidR="00E10162">
        <w:t xml:space="preserve"> and which role I was playing in the team</w:t>
      </w:r>
      <w:r w:rsidRPr="00150D09">
        <w:t>.</w:t>
      </w:r>
    </w:p>
    <w:p w14:paraId="28993C63" w14:textId="42EDB519" w:rsidR="00D52130" w:rsidRDefault="00D52130" w:rsidP="00794532">
      <w:pPr>
        <w:pStyle w:val="Heading1"/>
        <w:spacing w:line="480" w:lineRule="auto"/>
      </w:pPr>
      <w:r>
        <w:lastRenderedPageBreak/>
        <w:t>Certificates</w:t>
      </w:r>
      <w:r w:rsidR="007D0432">
        <w:t xml:space="preserve"> &amp; Awards</w:t>
      </w:r>
    </w:p>
    <w:p w14:paraId="57B81CE3" w14:textId="66B5B8E4" w:rsidR="00D52130" w:rsidRDefault="00E6637A" w:rsidP="00D52130">
      <w:pPr>
        <w:pStyle w:val="ListParagraph"/>
        <w:numPr>
          <w:ilvl w:val="0"/>
          <w:numId w:val="14"/>
        </w:numPr>
      </w:pPr>
      <w:r>
        <w:t xml:space="preserve"> </w:t>
      </w:r>
      <w:r>
        <w:tab/>
      </w:r>
      <w:r w:rsidR="00D52130">
        <w:t>W</w:t>
      </w:r>
      <w:r>
        <w:t>HMIS Certificate of Completion</w:t>
      </w:r>
    </w:p>
    <w:p w14:paraId="16613FA6" w14:textId="03FD7BFF" w:rsidR="00E6637A" w:rsidRDefault="00E6637A" w:rsidP="00E6637A">
      <w:pPr>
        <w:pStyle w:val="ListParagraph"/>
        <w:numPr>
          <w:ilvl w:val="0"/>
          <w:numId w:val="14"/>
        </w:numPr>
      </w:pPr>
      <w:r>
        <w:t xml:space="preserve"> </w:t>
      </w:r>
      <w:r>
        <w:tab/>
        <w:t>OHS Certificate of Completion</w:t>
      </w:r>
    </w:p>
    <w:p w14:paraId="2E8A8DF3" w14:textId="7AC12179" w:rsidR="00D554FF" w:rsidRDefault="00D554FF" w:rsidP="00D554FF">
      <w:pPr>
        <w:pStyle w:val="ListParagraph"/>
        <w:numPr>
          <w:ilvl w:val="0"/>
          <w:numId w:val="14"/>
        </w:numPr>
      </w:pPr>
      <w:r>
        <w:t xml:space="preserve">     Computer Programming Award (High School Graduation)</w:t>
      </w:r>
    </w:p>
    <w:p w14:paraId="5E2E1186" w14:textId="4C55BB57" w:rsidR="00D554FF" w:rsidRPr="006E1507" w:rsidRDefault="00D554FF" w:rsidP="00D554FF">
      <w:pPr>
        <w:pStyle w:val="ListParagraph"/>
        <w:numPr>
          <w:ilvl w:val="0"/>
          <w:numId w:val="14"/>
        </w:numPr>
      </w:pPr>
      <w:r>
        <w:t xml:space="preserve">     3</w:t>
      </w:r>
      <w:r w:rsidRPr="00D554FF">
        <w:rPr>
          <w:vertAlign w:val="superscript"/>
        </w:rPr>
        <w:t>rd</w:t>
      </w:r>
      <w:r>
        <w:t xml:space="preserve"> Place Code Quest 2019 (Lockheed Martin)</w:t>
      </w:r>
    </w:p>
    <w:sectPr w:rsidR="00D554FF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2C379" w14:textId="77777777" w:rsidR="00962E29" w:rsidRDefault="00962E29" w:rsidP="0068194B">
      <w:r>
        <w:separator/>
      </w:r>
    </w:p>
    <w:p w14:paraId="1D11E4C8" w14:textId="77777777" w:rsidR="00962E29" w:rsidRDefault="00962E29"/>
    <w:p w14:paraId="52828ED1" w14:textId="77777777" w:rsidR="00962E29" w:rsidRDefault="00962E29"/>
  </w:endnote>
  <w:endnote w:type="continuationSeparator" w:id="0">
    <w:p w14:paraId="282B5424" w14:textId="77777777" w:rsidR="00962E29" w:rsidRDefault="00962E29" w:rsidP="0068194B">
      <w:r>
        <w:continuationSeparator/>
      </w:r>
    </w:p>
    <w:p w14:paraId="2147B415" w14:textId="77777777" w:rsidR="00962E29" w:rsidRDefault="00962E29"/>
    <w:p w14:paraId="56D45CA6" w14:textId="77777777" w:rsidR="00962E29" w:rsidRDefault="00962E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27D3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D0D3D" w14:textId="77777777" w:rsidR="00962E29" w:rsidRDefault="00962E29" w:rsidP="0068194B">
      <w:r>
        <w:separator/>
      </w:r>
    </w:p>
    <w:p w14:paraId="12219F8D" w14:textId="77777777" w:rsidR="00962E29" w:rsidRDefault="00962E29"/>
    <w:p w14:paraId="2EF29527" w14:textId="77777777" w:rsidR="00962E29" w:rsidRDefault="00962E29"/>
  </w:footnote>
  <w:footnote w:type="continuationSeparator" w:id="0">
    <w:p w14:paraId="547FBF22" w14:textId="77777777" w:rsidR="00962E29" w:rsidRDefault="00962E29" w:rsidP="0068194B">
      <w:r>
        <w:continuationSeparator/>
      </w:r>
    </w:p>
    <w:p w14:paraId="43D46334" w14:textId="77777777" w:rsidR="00962E29" w:rsidRDefault="00962E29"/>
    <w:p w14:paraId="45EE924A" w14:textId="77777777" w:rsidR="00962E29" w:rsidRDefault="00962E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28F6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7717F8" wp14:editId="62DF4C9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C87312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FBF25AC"/>
    <w:multiLevelType w:val="hybridMultilevel"/>
    <w:tmpl w:val="6EEEFC1E"/>
    <w:lvl w:ilvl="0" w:tplc="ABC42456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5F"/>
    <w:rsid w:val="000001EF"/>
    <w:rsid w:val="00007322"/>
    <w:rsid w:val="00007728"/>
    <w:rsid w:val="00024584"/>
    <w:rsid w:val="00024730"/>
    <w:rsid w:val="00034DEE"/>
    <w:rsid w:val="00052C25"/>
    <w:rsid w:val="00055E95"/>
    <w:rsid w:val="00056B3E"/>
    <w:rsid w:val="0007021F"/>
    <w:rsid w:val="000B2BA5"/>
    <w:rsid w:val="000C1403"/>
    <w:rsid w:val="000F2F8C"/>
    <w:rsid w:val="0010006E"/>
    <w:rsid w:val="001045A8"/>
    <w:rsid w:val="00114A91"/>
    <w:rsid w:val="00114BBA"/>
    <w:rsid w:val="00122E1C"/>
    <w:rsid w:val="001427E1"/>
    <w:rsid w:val="00150D09"/>
    <w:rsid w:val="00163668"/>
    <w:rsid w:val="00171566"/>
    <w:rsid w:val="00174676"/>
    <w:rsid w:val="001755A8"/>
    <w:rsid w:val="00184014"/>
    <w:rsid w:val="00192008"/>
    <w:rsid w:val="001C0E07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0FFA"/>
    <w:rsid w:val="00241D8C"/>
    <w:rsid w:val="00241FDB"/>
    <w:rsid w:val="0024720C"/>
    <w:rsid w:val="00247248"/>
    <w:rsid w:val="002617AE"/>
    <w:rsid w:val="002638D0"/>
    <w:rsid w:val="002647D3"/>
    <w:rsid w:val="00275EAE"/>
    <w:rsid w:val="0029258F"/>
    <w:rsid w:val="00294998"/>
    <w:rsid w:val="00297F18"/>
    <w:rsid w:val="002A1945"/>
    <w:rsid w:val="002A23C9"/>
    <w:rsid w:val="002B2958"/>
    <w:rsid w:val="002B3FC8"/>
    <w:rsid w:val="002C58E5"/>
    <w:rsid w:val="002D23C5"/>
    <w:rsid w:val="002D6137"/>
    <w:rsid w:val="002E4A8A"/>
    <w:rsid w:val="002E7E61"/>
    <w:rsid w:val="002F05E5"/>
    <w:rsid w:val="002F254D"/>
    <w:rsid w:val="002F30E4"/>
    <w:rsid w:val="00304961"/>
    <w:rsid w:val="00307140"/>
    <w:rsid w:val="00314661"/>
    <w:rsid w:val="00316DFF"/>
    <w:rsid w:val="00325B57"/>
    <w:rsid w:val="00336056"/>
    <w:rsid w:val="003409AA"/>
    <w:rsid w:val="003544E1"/>
    <w:rsid w:val="00366398"/>
    <w:rsid w:val="00382F96"/>
    <w:rsid w:val="003A0632"/>
    <w:rsid w:val="003A30E5"/>
    <w:rsid w:val="003A456E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3929"/>
    <w:rsid w:val="004B6AD0"/>
    <w:rsid w:val="004C2D5D"/>
    <w:rsid w:val="004C33E1"/>
    <w:rsid w:val="004C4A47"/>
    <w:rsid w:val="004E01EB"/>
    <w:rsid w:val="004E2794"/>
    <w:rsid w:val="004F3033"/>
    <w:rsid w:val="00505600"/>
    <w:rsid w:val="00510392"/>
    <w:rsid w:val="00513E2A"/>
    <w:rsid w:val="00551887"/>
    <w:rsid w:val="00556042"/>
    <w:rsid w:val="00566A35"/>
    <w:rsid w:val="0056701E"/>
    <w:rsid w:val="005740D7"/>
    <w:rsid w:val="005812CA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442D"/>
    <w:rsid w:val="0062312F"/>
    <w:rsid w:val="00625F2C"/>
    <w:rsid w:val="006618E9"/>
    <w:rsid w:val="00673999"/>
    <w:rsid w:val="0067655F"/>
    <w:rsid w:val="0068194B"/>
    <w:rsid w:val="00692703"/>
    <w:rsid w:val="006A1962"/>
    <w:rsid w:val="006B5D48"/>
    <w:rsid w:val="006B7D7B"/>
    <w:rsid w:val="006C1A5E"/>
    <w:rsid w:val="006E1507"/>
    <w:rsid w:val="00712D8B"/>
    <w:rsid w:val="00721060"/>
    <w:rsid w:val="007273B7"/>
    <w:rsid w:val="00733E0A"/>
    <w:rsid w:val="0074403D"/>
    <w:rsid w:val="00746D44"/>
    <w:rsid w:val="007474F9"/>
    <w:rsid w:val="007500DE"/>
    <w:rsid w:val="007538DC"/>
    <w:rsid w:val="00757803"/>
    <w:rsid w:val="007767F9"/>
    <w:rsid w:val="0079206B"/>
    <w:rsid w:val="00794011"/>
    <w:rsid w:val="00794532"/>
    <w:rsid w:val="00796076"/>
    <w:rsid w:val="007C0566"/>
    <w:rsid w:val="007C606B"/>
    <w:rsid w:val="007D0432"/>
    <w:rsid w:val="007D1541"/>
    <w:rsid w:val="007E5BE1"/>
    <w:rsid w:val="007E6A61"/>
    <w:rsid w:val="00801140"/>
    <w:rsid w:val="00803404"/>
    <w:rsid w:val="0081716A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5471"/>
    <w:rsid w:val="009510E7"/>
    <w:rsid w:val="00952C89"/>
    <w:rsid w:val="009571D8"/>
    <w:rsid w:val="00962E29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1EA"/>
    <w:rsid w:val="00A53DE1"/>
    <w:rsid w:val="00A55EA9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289"/>
    <w:rsid w:val="00B10EBE"/>
    <w:rsid w:val="00B236F1"/>
    <w:rsid w:val="00B50F99"/>
    <w:rsid w:val="00B51D1B"/>
    <w:rsid w:val="00B540F4"/>
    <w:rsid w:val="00B60FD0"/>
    <w:rsid w:val="00B622DF"/>
    <w:rsid w:val="00B6332A"/>
    <w:rsid w:val="00B71E6F"/>
    <w:rsid w:val="00B74A84"/>
    <w:rsid w:val="00B81760"/>
    <w:rsid w:val="00B8494C"/>
    <w:rsid w:val="00B97933"/>
    <w:rsid w:val="00BA1546"/>
    <w:rsid w:val="00BB4E51"/>
    <w:rsid w:val="00BC4B18"/>
    <w:rsid w:val="00BD431F"/>
    <w:rsid w:val="00BE423E"/>
    <w:rsid w:val="00BF4E51"/>
    <w:rsid w:val="00BF61AC"/>
    <w:rsid w:val="00C47FA6"/>
    <w:rsid w:val="00C57FC6"/>
    <w:rsid w:val="00C66A7D"/>
    <w:rsid w:val="00C779DA"/>
    <w:rsid w:val="00C814F7"/>
    <w:rsid w:val="00C937C0"/>
    <w:rsid w:val="00C97416"/>
    <w:rsid w:val="00CA4B4D"/>
    <w:rsid w:val="00CB35C3"/>
    <w:rsid w:val="00CB5416"/>
    <w:rsid w:val="00CC6029"/>
    <w:rsid w:val="00CD323D"/>
    <w:rsid w:val="00CE4030"/>
    <w:rsid w:val="00CE64B3"/>
    <w:rsid w:val="00CF1A49"/>
    <w:rsid w:val="00D0630C"/>
    <w:rsid w:val="00D243A9"/>
    <w:rsid w:val="00D305E5"/>
    <w:rsid w:val="00D37CD3"/>
    <w:rsid w:val="00D52130"/>
    <w:rsid w:val="00D554FF"/>
    <w:rsid w:val="00D66A52"/>
    <w:rsid w:val="00D66EFA"/>
    <w:rsid w:val="00D72A2D"/>
    <w:rsid w:val="00D9521A"/>
    <w:rsid w:val="00DA3914"/>
    <w:rsid w:val="00DA59AA"/>
    <w:rsid w:val="00DB6915"/>
    <w:rsid w:val="00DB7268"/>
    <w:rsid w:val="00DB7E1E"/>
    <w:rsid w:val="00DC1B78"/>
    <w:rsid w:val="00DC2A2F"/>
    <w:rsid w:val="00DC2A69"/>
    <w:rsid w:val="00DC600B"/>
    <w:rsid w:val="00DD03E9"/>
    <w:rsid w:val="00DE0FAA"/>
    <w:rsid w:val="00DE136D"/>
    <w:rsid w:val="00DE6534"/>
    <w:rsid w:val="00DF4D6C"/>
    <w:rsid w:val="00E01923"/>
    <w:rsid w:val="00E10162"/>
    <w:rsid w:val="00E14498"/>
    <w:rsid w:val="00E2397A"/>
    <w:rsid w:val="00E254DB"/>
    <w:rsid w:val="00E300FC"/>
    <w:rsid w:val="00E362DB"/>
    <w:rsid w:val="00E513A3"/>
    <w:rsid w:val="00E5632B"/>
    <w:rsid w:val="00E650E9"/>
    <w:rsid w:val="00E6637A"/>
    <w:rsid w:val="00E70240"/>
    <w:rsid w:val="00E71E6B"/>
    <w:rsid w:val="00E7669E"/>
    <w:rsid w:val="00E80F5C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EF5B96"/>
    <w:rsid w:val="00F130DD"/>
    <w:rsid w:val="00F24884"/>
    <w:rsid w:val="00F476C4"/>
    <w:rsid w:val="00F61DF9"/>
    <w:rsid w:val="00F81960"/>
    <w:rsid w:val="00F8769D"/>
    <w:rsid w:val="00F9350C"/>
    <w:rsid w:val="00F94693"/>
    <w:rsid w:val="00F94EB5"/>
    <w:rsid w:val="00F9624D"/>
    <w:rsid w:val="00FB18F1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A3250"/>
  <w15:chartTrackingRefBased/>
  <w15:docId w15:val="{DB3F2B34-680B-44A6-8314-AED4F9D6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eil-kevin-orenday-38606419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4333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4D82F1C0DBF42BCA6CB09BA2E632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0AA47-9A49-4F73-899E-00BF89FFA84E}"/>
      </w:docPartPr>
      <w:docPartBody>
        <w:p w:rsidR="00495D46" w:rsidRDefault="003865AA">
          <w:pPr>
            <w:pStyle w:val="74D82F1C0DBF42BCA6CB09BA2E632754"/>
          </w:pPr>
          <w:r w:rsidRPr="00CF1A49">
            <w:t>·</w:t>
          </w:r>
        </w:p>
      </w:docPartBody>
    </w:docPart>
    <w:docPart>
      <w:docPartPr>
        <w:name w:val="6439FF4BA28D409F97ECA3D9BC011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BDB8C-B83D-4BB4-83D6-28671378BD1D}"/>
      </w:docPartPr>
      <w:docPartBody>
        <w:p w:rsidR="00495D46" w:rsidRDefault="003865AA">
          <w:pPr>
            <w:pStyle w:val="6439FF4BA28D409F97ECA3D9BC011517"/>
          </w:pPr>
          <w:r w:rsidRPr="00CF1A49">
            <w:t>·</w:t>
          </w:r>
        </w:p>
      </w:docPartBody>
    </w:docPart>
    <w:docPart>
      <w:docPartPr>
        <w:name w:val="57AF272B766A46CD92D8D32BCC29C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B59E3-86CA-43AD-9EA4-9FE9A9979F73}"/>
      </w:docPartPr>
      <w:docPartBody>
        <w:p w:rsidR="00495D46" w:rsidRDefault="003865AA">
          <w:pPr>
            <w:pStyle w:val="57AF272B766A46CD92D8D32BCC29C3C5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AA"/>
    <w:rsid w:val="000F7898"/>
    <w:rsid w:val="00375E89"/>
    <w:rsid w:val="003865AA"/>
    <w:rsid w:val="003E103C"/>
    <w:rsid w:val="00423696"/>
    <w:rsid w:val="00495D46"/>
    <w:rsid w:val="004F7670"/>
    <w:rsid w:val="005558A2"/>
    <w:rsid w:val="007D6316"/>
    <w:rsid w:val="00F2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4D82F1C0DBF42BCA6CB09BA2E632754">
    <w:name w:val="74D82F1C0DBF42BCA6CB09BA2E632754"/>
  </w:style>
  <w:style w:type="paragraph" w:customStyle="1" w:styleId="6439FF4BA28D409F97ECA3D9BC011517">
    <w:name w:val="6439FF4BA28D409F97ECA3D9BC01151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7AF272B766A46CD92D8D32BCC29C3C5">
    <w:name w:val="57AF272B766A46CD92D8D32BCC29C3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354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Orenday,Kevin</dc:creator>
  <cp:keywords/>
  <dc:description/>
  <cp:lastModifiedBy>Orenday,Kevin</cp:lastModifiedBy>
  <cp:revision>51</cp:revision>
  <dcterms:created xsi:type="dcterms:W3CDTF">2019-10-23T19:38:00Z</dcterms:created>
  <dcterms:modified xsi:type="dcterms:W3CDTF">2021-03-03T15:34:00Z</dcterms:modified>
  <cp:category/>
</cp:coreProperties>
</file>